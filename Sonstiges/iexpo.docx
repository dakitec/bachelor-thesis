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811" w:rsidRPr="004E3811" w:rsidRDefault="00C23D83" w:rsidP="004E3811">
      <w:pPr>
        <w:pStyle w:val="Heading1"/>
        <w:rPr>
          <w:lang w:val="de-DE"/>
        </w:rPr>
      </w:pPr>
      <w:r>
        <w:rPr>
          <w:noProof/>
          <w:lang w:eastAsia="zh-CN"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0" cy="2286000"/>
                <wp:effectExtent l="0" t="0" r="0" b="0"/>
                <wp:wrapSquare wrapText="bothSides"/>
                <wp:docPr id="2" name="Text Box 2" title="Volume and 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811" w:rsidRPr="004E3811" w:rsidRDefault="004E3811" w:rsidP="004E3811">
                            <w:pPr>
                              <w:pStyle w:val="Date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Daniel Koch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228600" rIns="146304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outside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itle: Volume and date" style="position:absolute;margin-left:0;margin-top:0;width:180pt;height:180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outer-margin-area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" fillcolor="white [3201]" stroked="f" strokeweight=".5pt">
                <v:textbox inset="36pt,18pt,11.52pt,7.2pt">
                  <w:txbxContent>
                    <w:p w:rsidR="004E3811" w:rsidRPr="004E3811" w:rsidRDefault="004E3811" w:rsidP="004E3811">
                      <w:pPr>
                        <w:pStyle w:val="Date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Daniel Koch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zh-CN" w:bidi="he-IL"/>
        </w:rPr>
        <mc:AlternateContent>
          <mc:Choice Requires="wps">
            <w:drawing>
              <wp:anchor distT="0" distB="45720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0</wp:posOffset>
                </wp:positionV>
                <wp:extent cx="5029200" cy="2286000"/>
                <wp:effectExtent l="0" t="0" r="0" b="0"/>
                <wp:wrapTopAndBottom/>
                <wp:docPr id="1" name="Rectangle 1" title="Masthea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28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811" w:rsidRDefault="004E3811">
                            <w:pPr>
                              <w:pStyle w:val="Title"/>
                              <w:rPr>
                                <w:lang w:val="en-GB" w:bidi="en-GB"/>
                              </w:rPr>
                            </w:pPr>
                            <w:proofErr w:type="spellStart"/>
                            <w:r>
                              <w:rPr>
                                <w:lang w:val="en-GB" w:bidi="en-GB"/>
                              </w:rPr>
                              <w:t>Sechsbeiniger</w:t>
                            </w:r>
                            <w:proofErr w:type="spellEnd"/>
                            <w:r>
                              <w:rPr>
                                <w:lang w:val="en-GB"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 w:bidi="en-GB"/>
                              </w:rPr>
                              <w:t>Laufroboter</w:t>
                            </w:r>
                            <w:proofErr w:type="spellEnd"/>
                          </w:p>
                          <w:p w:rsidR="00F81DA8" w:rsidRDefault="004E3811">
                            <w:pPr>
                              <w:pStyle w:val="Title"/>
                            </w:pPr>
                            <w:proofErr w:type="spellStart"/>
                            <w:r>
                              <w:rPr>
                                <w:lang w:val="en-GB" w:bidi="en-GB"/>
                              </w:rPr>
                              <w:t>Akrobat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146304" tIns="228600" rIns="146304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alt="Title: Masthead" style="position:absolute;margin-left:0;margin-top:0;width:396pt;height:180pt;z-index:251659264;visibility:visible;mso-wrap-style:square;mso-width-percent:1000;mso-height-percent:0;mso-wrap-distance-left:9pt;mso-wrap-distance-top:0;mso-wrap-distance-right:9pt;mso-wrap-distance-bottom:36pt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" fillcolor="#6ca800 [3204]" stroked="f" strokeweight="1pt">
                <v:textbox inset="11.52pt,18pt,11.52pt,7.2pt">
                  <w:txbxContent>
                    <w:p w:rsidR="004E3811" w:rsidRDefault="004E3811">
                      <w:pPr>
                        <w:pStyle w:val="Title"/>
                        <w:rPr>
                          <w:lang w:val="en-GB" w:bidi="en-GB"/>
                        </w:rPr>
                      </w:pPr>
                      <w:proofErr w:type="spellStart"/>
                      <w:r>
                        <w:rPr>
                          <w:lang w:val="en-GB" w:bidi="en-GB"/>
                        </w:rPr>
                        <w:t>Sechsbeiniger</w:t>
                      </w:r>
                      <w:proofErr w:type="spellEnd"/>
                      <w:r>
                        <w:rPr>
                          <w:lang w:val="en-GB"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 w:bidi="en-GB"/>
                        </w:rPr>
                        <w:t>Laufroboter</w:t>
                      </w:r>
                      <w:proofErr w:type="spellEnd"/>
                    </w:p>
                    <w:p w:rsidR="00F81DA8" w:rsidRDefault="004E3811">
                      <w:pPr>
                        <w:pStyle w:val="Title"/>
                      </w:pPr>
                      <w:proofErr w:type="spellStart"/>
                      <w:r>
                        <w:rPr>
                          <w:lang w:val="en-GB" w:bidi="en-GB"/>
                        </w:rPr>
                        <w:t>Akrobat</w:t>
                      </w:r>
                      <w:proofErr w:type="spellEnd"/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4E3811" w:rsidRPr="004E3811">
        <w:rPr>
          <w:lang w:val="de-DE"/>
        </w:rPr>
        <w:t>Aufgabenstellung</w:t>
      </w:r>
    </w:p>
    <w:p w:rsidR="00F81DA8" w:rsidRPr="004E3811" w:rsidRDefault="006A2638">
      <w:pPr>
        <w:rPr>
          <w:noProof/>
          <w:sz w:val="28"/>
          <w:szCs w:val="28"/>
          <w:lang w:val="de-DE"/>
        </w:rPr>
      </w:pPr>
      <w:r>
        <w:rPr>
          <w:noProof/>
          <w:lang w:eastAsia="zh-CN" w:bidi="he-IL"/>
        </w:rPr>
        <mc:AlternateContent>
          <mc:Choice Requires="wps">
            <w:drawing>
              <wp:anchor distT="0" distB="0" distL="0" distR="0" simplePos="0" relativeHeight="251662336" behindDoc="0" locked="0" layoutInCell="1" allowOverlap="0" wp14:anchorId="143E26A1" wp14:editId="2F5CB3B9">
                <wp:simplePos x="0" y="0"/>
                <wp:positionH relativeFrom="page">
                  <wp:posOffset>0</wp:posOffset>
                </wp:positionH>
                <wp:positionV relativeFrom="page">
                  <wp:posOffset>4069715</wp:posOffset>
                </wp:positionV>
                <wp:extent cx="2148840" cy="2825115"/>
                <wp:effectExtent l="0" t="0" r="0" b="0"/>
                <wp:wrapSquare wrapText="bothSides"/>
                <wp:docPr id="3" name="Text Box 3" title="Side 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82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DFC" w:rsidRDefault="00933DFC" w:rsidP="00933DFC">
                            <w:pPr>
                              <w:pStyle w:val="Quote"/>
                              <w:rPr>
                                <w:lang w:val="de-DE" w:bidi="en-GB"/>
                              </w:rPr>
                            </w:pPr>
                            <w:r w:rsidRPr="00933DFC">
                              <w:rPr>
                                <w:b/>
                                <w:bCs/>
                                <w:lang w:val="de-DE" w:bidi="en-GB"/>
                              </w:rPr>
                              <w:t>Beine:</w:t>
                            </w:r>
                            <w:r w:rsidRPr="00933DFC">
                              <w:rPr>
                                <w:lang w:val="de-DE" w:bidi="en-GB"/>
                              </w:rPr>
                              <w:t xml:space="preserve"> 6</w:t>
                            </w:r>
                            <w:r w:rsidRPr="00933DFC">
                              <w:rPr>
                                <w:lang w:val="de-DE" w:bidi="en-GB"/>
                              </w:rPr>
                              <w:br/>
                            </w:r>
                            <w:r w:rsidRPr="00933DFC">
                              <w:rPr>
                                <w:b/>
                                <w:bCs/>
                                <w:lang w:val="de-DE" w:bidi="en-GB"/>
                              </w:rPr>
                              <w:t>Gelenke pro Bein:</w:t>
                            </w:r>
                            <w:r>
                              <w:rPr>
                                <w:lang w:val="de-DE" w:bidi="en-GB"/>
                              </w:rPr>
                              <w:t xml:space="preserve"> 3</w:t>
                            </w:r>
                            <w:r>
                              <w:rPr>
                                <w:lang w:val="de-DE" w:bidi="en-GB"/>
                              </w:rPr>
                              <w:br/>
                            </w:r>
                            <w:r w:rsidRPr="00933DFC">
                              <w:rPr>
                                <w:b/>
                                <w:bCs/>
                                <w:lang w:val="de-DE" w:bidi="en-GB"/>
                              </w:rPr>
                              <w:t>Arbeitsbereich:</w:t>
                            </w:r>
                            <w:r w:rsidRPr="00933DFC">
                              <w:rPr>
                                <w:b/>
                                <w:bCs/>
                                <w:lang w:val="de-DE" w:bidi="en-GB"/>
                              </w:rPr>
                              <w:br/>
                            </w:r>
                            <w:r>
                              <w:rPr>
                                <w:lang w:val="de-DE" w:bidi="en-GB"/>
                              </w:rPr>
                              <w:t>a: -50 bis 50 Grad</w:t>
                            </w:r>
                            <w:r>
                              <w:rPr>
                                <w:lang w:val="de-DE" w:bidi="en-GB"/>
                              </w:rPr>
                              <w:br/>
                              <w:t>b: -106 bis 106 Grad</w:t>
                            </w:r>
                            <w:r>
                              <w:rPr>
                                <w:lang w:val="de-DE" w:bidi="en-GB"/>
                              </w:rPr>
                              <w:br/>
                              <w:t xml:space="preserve">c:-135 bis 135 Grad </w:t>
                            </w:r>
                          </w:p>
                          <w:p w:rsidR="00933DFC" w:rsidRPr="00933DFC" w:rsidRDefault="00933DFC" w:rsidP="00933DFC">
                            <w:pPr>
                              <w:pStyle w:val="Quote"/>
                              <w:rPr>
                                <w:lang w:val="de-DE" w:bidi="en-GB"/>
                              </w:rPr>
                            </w:pPr>
                            <w:r w:rsidRPr="00933DFC">
                              <w:rPr>
                                <w:b/>
                                <w:bCs/>
                                <w:lang w:val="de-DE" w:bidi="en-GB"/>
                              </w:rPr>
                              <w:t>Modell:</w:t>
                            </w:r>
                            <w:r w:rsidRPr="00933DFC">
                              <w:rPr>
                                <w:lang w:val="de-DE" w:bidi="en-GB"/>
                              </w:rPr>
                              <w:br/>
                            </w:r>
                            <w:proofErr w:type="spellStart"/>
                            <w:r w:rsidRPr="00933DFC">
                              <w:rPr>
                                <w:lang w:val="de-DE" w:bidi="en-GB"/>
                              </w:rPr>
                              <w:t>Raspberry</w:t>
                            </w:r>
                            <w:proofErr w:type="spellEnd"/>
                            <w:r w:rsidRPr="00933DFC">
                              <w:rPr>
                                <w:lang w:val="de-DE" w:bidi="en-GB"/>
                              </w:rPr>
                              <w:t xml:space="preserve"> Pi B+</w:t>
                            </w:r>
                            <w:r w:rsidRPr="00933DFC">
                              <w:rPr>
                                <w:lang w:val="de-DE" w:bidi="en-GB"/>
                              </w:rPr>
                              <w:br/>
                              <w:t>521MB RAM</w:t>
                            </w:r>
                            <w:r w:rsidRPr="00933DFC">
                              <w:rPr>
                                <w:lang w:val="de-DE" w:bidi="en-GB"/>
                              </w:rPr>
                              <w:br/>
                            </w:r>
                            <w:r w:rsidRPr="00933DFC">
                              <w:rPr>
                                <w:lang w:val="de-DE" w:bidi="en-GB"/>
                              </w:rPr>
                              <w:br/>
                            </w:r>
                            <w:r w:rsidRPr="00933DFC">
                              <w:rPr>
                                <w:b/>
                                <w:bCs/>
                                <w:lang w:val="de-DE" w:bidi="en-GB"/>
                              </w:rPr>
                              <w:t>Laufen</w:t>
                            </w:r>
                            <w:r w:rsidRPr="00933DFC">
                              <w:rPr>
                                <w:lang w:val="de-DE" w:bidi="en-GB"/>
                              </w:rPr>
                              <w:br/>
                              <w:t>Random Sampling</w:t>
                            </w:r>
                            <w:r w:rsidRPr="00933DFC">
                              <w:rPr>
                                <w:lang w:val="de-DE" w:bidi="en-GB"/>
                              </w:rPr>
                              <w:br/>
                              <w:t>Statische Laufmuster</w:t>
                            </w:r>
                            <w:r>
                              <w:rPr>
                                <w:lang w:val="de-DE" w:bidi="en-GB"/>
                              </w:rPr>
                              <w:t xml:space="preserve"> wie Dreifußgang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0" rIns="146304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outside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26A1" id="Text Box 3" o:spid="_x0000_s1028" type="#_x0000_t202" alt="Title: Side bar" style="position:absolute;margin-left:0;margin-top:320.45pt;width:169.2pt;height:222.45pt;z-index:251662336;visibility:visible;mso-wrap-style:square;mso-width-percent:10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1000;mso-height-percent:0;mso-width-relative:outer-margin-area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" o:allowoverlap="f" fillcolor="white [3201]" stroked="f" strokeweight=".5pt">
                <v:textbox style="mso-fit-shape-to-text:t" inset="36pt,0,11.52pt,18pt">
                  <w:txbxContent>
                    <w:p w:rsidR="00933DFC" w:rsidRDefault="00933DFC" w:rsidP="00933DFC">
                      <w:pPr>
                        <w:pStyle w:val="Quote"/>
                        <w:rPr>
                          <w:lang w:val="de-DE" w:bidi="en-GB"/>
                        </w:rPr>
                      </w:pPr>
                      <w:r w:rsidRPr="00933DFC">
                        <w:rPr>
                          <w:b/>
                          <w:bCs/>
                          <w:lang w:val="de-DE" w:bidi="en-GB"/>
                        </w:rPr>
                        <w:t>Beine:</w:t>
                      </w:r>
                      <w:r w:rsidRPr="00933DFC">
                        <w:rPr>
                          <w:lang w:val="de-DE" w:bidi="en-GB"/>
                        </w:rPr>
                        <w:t xml:space="preserve"> 6</w:t>
                      </w:r>
                      <w:r w:rsidRPr="00933DFC">
                        <w:rPr>
                          <w:lang w:val="de-DE" w:bidi="en-GB"/>
                        </w:rPr>
                        <w:br/>
                      </w:r>
                      <w:r w:rsidRPr="00933DFC">
                        <w:rPr>
                          <w:b/>
                          <w:bCs/>
                          <w:lang w:val="de-DE" w:bidi="en-GB"/>
                        </w:rPr>
                        <w:t>Gelenke pro Bein:</w:t>
                      </w:r>
                      <w:r>
                        <w:rPr>
                          <w:lang w:val="de-DE" w:bidi="en-GB"/>
                        </w:rPr>
                        <w:t xml:space="preserve"> 3</w:t>
                      </w:r>
                      <w:r>
                        <w:rPr>
                          <w:lang w:val="de-DE" w:bidi="en-GB"/>
                        </w:rPr>
                        <w:br/>
                      </w:r>
                      <w:r w:rsidRPr="00933DFC">
                        <w:rPr>
                          <w:b/>
                          <w:bCs/>
                          <w:lang w:val="de-DE" w:bidi="en-GB"/>
                        </w:rPr>
                        <w:t>Arbeitsbereich:</w:t>
                      </w:r>
                      <w:r w:rsidRPr="00933DFC">
                        <w:rPr>
                          <w:b/>
                          <w:bCs/>
                          <w:lang w:val="de-DE" w:bidi="en-GB"/>
                        </w:rPr>
                        <w:br/>
                      </w:r>
                      <w:r>
                        <w:rPr>
                          <w:lang w:val="de-DE" w:bidi="en-GB"/>
                        </w:rPr>
                        <w:t>a: -50 bis 50 Grad</w:t>
                      </w:r>
                      <w:r>
                        <w:rPr>
                          <w:lang w:val="de-DE" w:bidi="en-GB"/>
                        </w:rPr>
                        <w:br/>
                        <w:t>b: -106 bis 106 Grad</w:t>
                      </w:r>
                      <w:r>
                        <w:rPr>
                          <w:lang w:val="de-DE" w:bidi="en-GB"/>
                        </w:rPr>
                        <w:br/>
                        <w:t xml:space="preserve">c:-135 bis 135 Grad </w:t>
                      </w:r>
                    </w:p>
                    <w:p w:rsidR="00933DFC" w:rsidRPr="00933DFC" w:rsidRDefault="00933DFC" w:rsidP="00933DFC">
                      <w:pPr>
                        <w:pStyle w:val="Quote"/>
                        <w:rPr>
                          <w:lang w:val="de-DE" w:bidi="en-GB"/>
                        </w:rPr>
                      </w:pPr>
                      <w:r w:rsidRPr="00933DFC">
                        <w:rPr>
                          <w:b/>
                          <w:bCs/>
                          <w:lang w:val="de-DE" w:bidi="en-GB"/>
                        </w:rPr>
                        <w:t>Modell:</w:t>
                      </w:r>
                      <w:r w:rsidRPr="00933DFC">
                        <w:rPr>
                          <w:lang w:val="de-DE" w:bidi="en-GB"/>
                        </w:rPr>
                        <w:br/>
                      </w:r>
                      <w:proofErr w:type="spellStart"/>
                      <w:r w:rsidRPr="00933DFC">
                        <w:rPr>
                          <w:lang w:val="de-DE" w:bidi="en-GB"/>
                        </w:rPr>
                        <w:t>Raspberry</w:t>
                      </w:r>
                      <w:proofErr w:type="spellEnd"/>
                      <w:r w:rsidRPr="00933DFC">
                        <w:rPr>
                          <w:lang w:val="de-DE" w:bidi="en-GB"/>
                        </w:rPr>
                        <w:t xml:space="preserve"> Pi B+</w:t>
                      </w:r>
                      <w:r w:rsidRPr="00933DFC">
                        <w:rPr>
                          <w:lang w:val="de-DE" w:bidi="en-GB"/>
                        </w:rPr>
                        <w:br/>
                        <w:t>521MB RAM</w:t>
                      </w:r>
                      <w:r w:rsidRPr="00933DFC">
                        <w:rPr>
                          <w:lang w:val="de-DE" w:bidi="en-GB"/>
                        </w:rPr>
                        <w:br/>
                      </w:r>
                      <w:r w:rsidRPr="00933DFC">
                        <w:rPr>
                          <w:lang w:val="de-DE" w:bidi="en-GB"/>
                        </w:rPr>
                        <w:br/>
                      </w:r>
                      <w:r w:rsidRPr="00933DFC">
                        <w:rPr>
                          <w:b/>
                          <w:bCs/>
                          <w:lang w:val="de-DE" w:bidi="en-GB"/>
                        </w:rPr>
                        <w:t>Laufen</w:t>
                      </w:r>
                      <w:r w:rsidRPr="00933DFC">
                        <w:rPr>
                          <w:lang w:val="de-DE" w:bidi="en-GB"/>
                        </w:rPr>
                        <w:br/>
                        <w:t>Random Sampling</w:t>
                      </w:r>
                      <w:r w:rsidRPr="00933DFC">
                        <w:rPr>
                          <w:lang w:val="de-DE" w:bidi="en-GB"/>
                        </w:rPr>
                        <w:br/>
                        <w:t>Statische Laufmuster</w:t>
                      </w:r>
                      <w:r>
                        <w:rPr>
                          <w:lang w:val="de-DE" w:bidi="en-GB"/>
                        </w:rPr>
                        <w:t xml:space="preserve"> wie Dreifußgang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4E3811" w:rsidRPr="004E3811">
        <w:rPr>
          <w:sz w:val="28"/>
          <w:szCs w:val="28"/>
          <w:lang w:val="de-DE"/>
        </w:rPr>
        <w:t xml:space="preserve">Portierung eines </w:t>
      </w:r>
      <w:proofErr w:type="spellStart"/>
      <w:r w:rsidR="004E3811">
        <w:rPr>
          <w:sz w:val="28"/>
          <w:szCs w:val="28"/>
          <w:lang w:val="de-DE"/>
        </w:rPr>
        <w:t>OpenInventor</w:t>
      </w:r>
      <w:proofErr w:type="spellEnd"/>
      <w:r w:rsidR="004E3811">
        <w:rPr>
          <w:sz w:val="28"/>
          <w:szCs w:val="28"/>
          <w:lang w:val="de-DE"/>
        </w:rPr>
        <w:t>-</w:t>
      </w:r>
      <w:r w:rsidR="004E3811" w:rsidRPr="004E3811">
        <w:rPr>
          <w:sz w:val="28"/>
          <w:szCs w:val="28"/>
          <w:lang w:val="de-DE"/>
        </w:rPr>
        <w:t>Laufplaners für sechsbeinige Laufroboter in das Robot Operating System</w:t>
      </w:r>
      <w:r w:rsidR="004E3811">
        <w:rPr>
          <w:sz w:val="28"/>
          <w:szCs w:val="28"/>
          <w:lang w:val="de-DE"/>
        </w:rPr>
        <w:t xml:space="preserve"> mit </w:t>
      </w:r>
      <w:proofErr w:type="spellStart"/>
      <w:r w:rsidR="004E3811">
        <w:rPr>
          <w:sz w:val="28"/>
          <w:szCs w:val="28"/>
          <w:lang w:val="de-DE"/>
        </w:rPr>
        <w:t>Gazebo</w:t>
      </w:r>
      <w:proofErr w:type="spellEnd"/>
      <w:r w:rsidR="004E3811">
        <w:rPr>
          <w:sz w:val="28"/>
          <w:szCs w:val="28"/>
          <w:lang w:val="de-DE"/>
        </w:rPr>
        <w:t xml:space="preserve"> als Simulationsumgebung und ODE als Physik-Engine.</w:t>
      </w:r>
    </w:p>
    <w:p w:rsidR="00F81DA8" w:rsidRDefault="00C23D83">
      <w:r>
        <w:rPr>
          <w:noProof/>
          <w:lang w:eastAsia="zh-CN" w:bidi="he-IL"/>
        </w:rPr>
        <w:drawing>
          <wp:inline distT="0" distB="0" distL="0" distR="0">
            <wp:extent cx="4838007" cy="3234714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02064_9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02" cy="32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A8" w:rsidRDefault="004E3811" w:rsidP="004E3811">
      <w:pPr>
        <w:pStyle w:val="Heading1"/>
      </w:pPr>
      <w:proofErr w:type="spellStart"/>
      <w:r>
        <w:t>Vorgehen</w:t>
      </w:r>
      <w:proofErr w:type="spellEnd"/>
    </w:p>
    <w:p w:rsidR="004E3811" w:rsidRPr="004E3811" w:rsidRDefault="004E3811" w:rsidP="004E3811">
      <w:pPr>
        <w:pStyle w:val="ListParagraph"/>
        <w:numPr>
          <w:ilvl w:val="0"/>
          <w:numId w:val="2"/>
        </w:numPr>
        <w:rPr>
          <w:sz w:val="28"/>
          <w:szCs w:val="28"/>
          <w:lang w:val="de-DE"/>
        </w:rPr>
      </w:pPr>
      <w:r w:rsidRPr="004E3811">
        <w:rPr>
          <w:sz w:val="28"/>
          <w:szCs w:val="28"/>
          <w:lang w:val="de-DE"/>
        </w:rPr>
        <w:t xml:space="preserve">Analyse </w:t>
      </w:r>
      <w:r>
        <w:rPr>
          <w:sz w:val="28"/>
          <w:szCs w:val="28"/>
          <w:lang w:val="de-DE"/>
        </w:rPr>
        <w:t>eines bestehenden</w:t>
      </w:r>
      <w:r w:rsidRPr="004E3811">
        <w:rPr>
          <w:sz w:val="28"/>
          <w:szCs w:val="28"/>
          <w:lang w:val="de-DE"/>
        </w:rPr>
        <w:t xml:space="preserve"> Laufplaner</w:t>
      </w:r>
      <w:r>
        <w:rPr>
          <w:sz w:val="28"/>
          <w:szCs w:val="28"/>
          <w:lang w:val="de-DE"/>
        </w:rPr>
        <w:t>s</w:t>
      </w:r>
      <w:r w:rsidRPr="004E3811">
        <w:rPr>
          <w:sz w:val="28"/>
          <w:szCs w:val="28"/>
          <w:lang w:val="de-DE"/>
        </w:rPr>
        <w:t xml:space="preserve"> auf </w:t>
      </w:r>
      <w:r>
        <w:rPr>
          <w:sz w:val="28"/>
          <w:szCs w:val="28"/>
          <w:lang w:val="de-DE"/>
        </w:rPr>
        <w:t xml:space="preserve">einer </w:t>
      </w:r>
      <w:proofErr w:type="spellStart"/>
      <w:r w:rsidRPr="004E3811">
        <w:rPr>
          <w:sz w:val="28"/>
          <w:szCs w:val="28"/>
          <w:lang w:val="de-DE"/>
        </w:rPr>
        <w:t>OpenInventor</w:t>
      </w:r>
      <w:proofErr w:type="spellEnd"/>
      <w:r w:rsidRPr="004E3811">
        <w:rPr>
          <w:sz w:val="28"/>
          <w:szCs w:val="28"/>
          <w:lang w:val="de-DE"/>
        </w:rPr>
        <w:t>-Umgebung</w:t>
      </w:r>
    </w:p>
    <w:p w:rsidR="004E3811" w:rsidRDefault="004E3811" w:rsidP="004E3811">
      <w:pPr>
        <w:pStyle w:val="ListParagraph"/>
        <w:numPr>
          <w:ilvl w:val="0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Aufsetzen eines eigenen ROS-Pakets</w:t>
      </w:r>
    </w:p>
    <w:p w:rsidR="004E3811" w:rsidRDefault="004E3811" w:rsidP="004E3811">
      <w:pPr>
        <w:pStyle w:val="ListParagraph"/>
        <w:numPr>
          <w:ilvl w:val="1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Robotermodell mit </w:t>
      </w:r>
      <w:proofErr w:type="spellStart"/>
      <w:r>
        <w:rPr>
          <w:sz w:val="28"/>
          <w:szCs w:val="28"/>
          <w:lang w:val="de-DE"/>
        </w:rPr>
        <w:t>urdf</w:t>
      </w:r>
      <w:proofErr w:type="spellEnd"/>
    </w:p>
    <w:p w:rsidR="004E3811" w:rsidRDefault="004E3811" w:rsidP="004E3811">
      <w:pPr>
        <w:pStyle w:val="ListParagraph"/>
        <w:numPr>
          <w:ilvl w:val="1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Gelenkmotoren mittels </w:t>
      </w:r>
      <w:proofErr w:type="spellStart"/>
      <w:r>
        <w:rPr>
          <w:sz w:val="28"/>
          <w:szCs w:val="28"/>
          <w:lang w:val="de-DE"/>
        </w:rPr>
        <w:t>ros_control</w:t>
      </w:r>
      <w:proofErr w:type="spellEnd"/>
    </w:p>
    <w:p w:rsidR="004E3811" w:rsidRDefault="004E3811" w:rsidP="004E3811">
      <w:pPr>
        <w:pStyle w:val="ListParagraph"/>
        <w:numPr>
          <w:ilvl w:val="1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Simulation mit </w:t>
      </w:r>
      <w:proofErr w:type="spellStart"/>
      <w:r>
        <w:rPr>
          <w:sz w:val="28"/>
          <w:szCs w:val="28"/>
          <w:lang w:val="de-DE"/>
        </w:rPr>
        <w:t>Gazebo</w:t>
      </w:r>
      <w:proofErr w:type="spellEnd"/>
    </w:p>
    <w:p w:rsidR="004E3811" w:rsidRDefault="004E3811" w:rsidP="004E3811">
      <w:pPr>
        <w:pStyle w:val="ListParagraph"/>
        <w:numPr>
          <w:ilvl w:val="1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Einlesen von </w:t>
      </w:r>
      <w:proofErr w:type="spellStart"/>
      <w:r>
        <w:rPr>
          <w:sz w:val="28"/>
          <w:szCs w:val="28"/>
          <w:lang w:val="de-DE"/>
        </w:rPr>
        <w:t>xml</w:t>
      </w:r>
      <w:proofErr w:type="spellEnd"/>
      <w:r>
        <w:rPr>
          <w:sz w:val="28"/>
          <w:szCs w:val="28"/>
          <w:lang w:val="de-DE"/>
        </w:rPr>
        <w:t>-Bewegungen</w:t>
      </w:r>
    </w:p>
    <w:p w:rsidR="004E3811" w:rsidRDefault="004E3811" w:rsidP="004E3811">
      <w:pPr>
        <w:pStyle w:val="ListParagraph"/>
        <w:numPr>
          <w:ilvl w:val="1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Generieren von </w:t>
      </w:r>
      <w:proofErr w:type="spellStart"/>
      <w:r>
        <w:rPr>
          <w:sz w:val="28"/>
          <w:szCs w:val="28"/>
          <w:lang w:val="de-DE"/>
        </w:rPr>
        <w:t>xml</w:t>
      </w:r>
      <w:proofErr w:type="spellEnd"/>
      <w:r>
        <w:rPr>
          <w:sz w:val="28"/>
          <w:szCs w:val="28"/>
          <w:lang w:val="de-DE"/>
        </w:rPr>
        <w:t>-Bewegungen</w:t>
      </w:r>
    </w:p>
    <w:p w:rsidR="004E3811" w:rsidRDefault="004E3811" w:rsidP="004E3811">
      <w:pPr>
        <w:pStyle w:val="ListParagraph"/>
        <w:numPr>
          <w:ilvl w:val="2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Dreifußgang</w:t>
      </w:r>
    </w:p>
    <w:p w:rsidR="004E3811" w:rsidRPr="004E3811" w:rsidRDefault="004E3811" w:rsidP="004E3811">
      <w:pPr>
        <w:pStyle w:val="ListParagraph"/>
        <w:numPr>
          <w:ilvl w:val="2"/>
          <w:numId w:val="2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Random Sampling</w:t>
      </w:r>
    </w:p>
    <w:sectPr w:rsidR="004E3811" w:rsidRPr="004E3811">
      <w:headerReference w:type="default" r:id="rId12"/>
      <w:pgSz w:w="11907" w:h="16839" w:code="9"/>
      <w:pgMar w:top="1008" w:right="720" w:bottom="720" w:left="36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1606F" w:rsidRDefault="00D1606F">
      <w:pPr>
        <w:spacing w:after="0" w:line="240" w:lineRule="auto"/>
      </w:pPr>
      <w:r>
        <w:separator/>
      </w:r>
    </w:p>
  </w:endnote>
  <w:endnote w:type="continuationSeparator" w:id="0">
    <w:p w:rsidR="00D1606F" w:rsidRDefault="00D1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1606F" w:rsidRDefault="00D1606F">
      <w:pPr>
        <w:spacing w:after="0" w:line="240" w:lineRule="auto"/>
      </w:pPr>
      <w:r>
        <w:separator/>
      </w:r>
    </w:p>
  </w:footnote>
  <w:footnote w:type="continuationSeparator" w:id="0">
    <w:p w:rsidR="00D1606F" w:rsidRDefault="00D1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81DA8" w:rsidRDefault="00C23D83">
        <w:pPr>
          <w:pStyle w:val="Header"/>
          <w:jc w:val="right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9390A"/>
    <w:multiLevelType w:val="hybridMultilevel"/>
    <w:tmpl w:val="BD42451E"/>
    <w:lvl w:ilvl="0" w:tplc="9A1EE0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D74"/>
    <w:multiLevelType w:val="hybridMultilevel"/>
    <w:tmpl w:val="20ACBA44"/>
    <w:lvl w:ilvl="0" w:tplc="A424A0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11"/>
    <w:rsid w:val="004E3811"/>
    <w:rsid w:val="006A2638"/>
    <w:rsid w:val="00933DFC"/>
    <w:rsid w:val="00C23D83"/>
    <w:rsid w:val="00D1606F"/>
    <w:rsid w:val="00F8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AEECB"/>
  <w15:chartTrackingRefBased/>
  <w15:docId w15:val="{3B1CA2F3-7DA3-494D-8461-116ECD49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23948" w:themeColor="text2" w:themeTint="E6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99"/>
    <w:unhideWhenUsed/>
    <w:qFormat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6CA800" w:themeColor="accent1"/>
      <w:sz w:val="32"/>
    </w:rPr>
  </w:style>
  <w:style w:type="paragraph" w:styleId="BlockText">
    <w:name w:val="Block Text"/>
    <w:basedOn w:val="Normal"/>
    <w:uiPriority w:val="99"/>
    <w:unhideWhenUsed/>
    <w:qFormat/>
    <w:pPr>
      <w:spacing w:after="380" w:line="326" w:lineRule="auto"/>
    </w:pPr>
    <w:rPr>
      <w:rFonts w:eastAsiaTheme="minorEastAsia"/>
      <w:iCs/>
      <w:sz w:val="28"/>
    </w:rPr>
  </w:style>
  <w:style w:type="paragraph" w:styleId="Quote">
    <w:name w:val="Quote"/>
    <w:basedOn w:val="Normal"/>
    <w:link w:val="QuoteChar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8" w:space="10" w:color="323948" w:themeColor="text2" w:themeTint="E6"/>
        <w:bottom w:val="single" w:sz="8" w:space="10" w:color="323948" w:themeColor="text2" w:themeTint="E6"/>
      </w:pBdr>
      <w:spacing w:after="240" w:line="312" w:lineRule="auto"/>
      <w:jc w:val="right"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iCs/>
      <w:sz w:val="28"/>
    </w:rPr>
  </w:style>
  <w:style w:type="paragraph" w:customStyle="1" w:styleId="Recipient">
    <w:name w:val="Recipient"/>
    <w:basedOn w:val="Normal"/>
    <w:uiPriority w:val="10"/>
    <w:qFormat/>
    <w:pPr>
      <w:spacing w:before="1760" w:after="0"/>
      <w:ind w:left="2880"/>
    </w:pPr>
    <w:rPr>
      <w:b/>
    </w:rPr>
  </w:style>
  <w:style w:type="paragraph" w:customStyle="1" w:styleId="Address">
    <w:name w:val="Address"/>
    <w:basedOn w:val="Normal"/>
    <w:uiPriority w:val="10"/>
    <w:qFormat/>
    <w:pPr>
      <w:ind w:left="2880"/>
      <w:contextualSpacing/>
    </w:pPr>
  </w:style>
  <w:style w:type="paragraph" w:customStyle="1" w:styleId="ContactInformation">
    <w:name w:val="Contact Information"/>
    <w:basedOn w:val="Normal"/>
    <w:uiPriority w:val="10"/>
    <w:qFormat/>
    <w:pPr>
      <w:contextualSpacing/>
    </w:pPr>
  </w:style>
  <w:style w:type="paragraph" w:customStyle="1" w:styleId="Company">
    <w:name w:val="Company"/>
    <w:basedOn w:val="Normal"/>
    <w:uiPriority w:val="10"/>
    <w:qFormat/>
    <w:pPr>
      <w:pBdr>
        <w:top w:val="single" w:sz="24" w:space="18" w:color="323948" w:themeColor="text2" w:themeTint="E6"/>
      </w:pBdr>
      <w:spacing w:after="0"/>
    </w:pPr>
    <w:rPr>
      <w:b/>
      <w:color w:val="6CA800" w:themeColor="accent1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Introduction">
    <w:name w:val="Introduction"/>
    <w:basedOn w:val="Normal"/>
    <w:link w:val="IntroductionChar"/>
    <w:uiPriority w:val="3"/>
    <w:qFormat/>
    <w:pPr>
      <w:spacing w:after="380" w:line="319" w:lineRule="auto"/>
    </w:pPr>
    <w:rPr>
      <w:sz w:val="28"/>
      <w:lang w:eastAsia="en-US"/>
    </w:rPr>
  </w:style>
  <w:style w:type="character" w:customStyle="1" w:styleId="IntroductionChar">
    <w:name w:val="Introduction Char"/>
    <w:basedOn w:val="DefaultParagraphFont"/>
    <w:link w:val="Introduction"/>
    <w:uiPriority w:val="3"/>
    <w:rPr>
      <w:sz w:val="28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4E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6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koch/Library/Containers/com.microsoft.Word/Data/Library/Application%20Support/Microsoft/Office/16.0/DTS/en-GB%7bEDC5E4ED-061D-BF4C-BCC8-37661112F639%7d/%7b3E091135-6941-7D40-9DF6-7D56DC3D4814%7dtf10002088.dotx" TargetMode="External"/></Relationship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CTQFD2CFPMXN-979-695</_dlc_DocId>
    <_dlc_DocIdUrl xmlns="498267d4-2a5a-4c72-99d3-cf7236a95ce8">
      <Url>https://msft.spoppe.com/teams/cpub/teams/Consumer/templates/_layouts/15/DocIdRedir.aspx?ID=CTQFD2CFPMXN-979-695</Url>
      <Description>CTQFD2CFPMXN-979-695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2.xml><?xml version="1.0" encoding="utf-8"?>
<ds:datastoreItem xmlns:ds="http://schemas.openxmlformats.org/officeDocument/2006/customXml" ds:itemID="{BC19B97D-CAC9-488B-AC81-BD329013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87D29E-76DE-4E45-A640-C5EEE9968B4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14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Koch</dc:creator>
  <cp:keywords/>
  <dc:description/>
  <cp:lastModifiedBy>Daniel Koch</cp:lastModifiedBy>
  <cp:revision>2</cp:revision>
  <cp:lastPrinted>2014-12-16T20:29:00Z</cp:lastPrinted>
  <dcterms:created xsi:type="dcterms:W3CDTF">2020-06-23T16:26:00Z</dcterms:created>
  <dcterms:modified xsi:type="dcterms:W3CDTF">2020-06-23T16:45:00Z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226a3654-a434-4e00-940f-10ffca04c7fd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TF10002064</vt:lpwstr>
  </property>
</Properties>
</file>